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33371" w14:textId="77777777" w:rsidR="00EE5FCC" w:rsidRDefault="00EE5FCC"/>
    <w:tbl>
      <w:tblPr>
        <w:tblW w:w="4998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66"/>
      </w:tblGrid>
      <w:tr w:rsidR="00927723" w14:paraId="1E791A90" w14:textId="77777777" w:rsidTr="008427EC">
        <w:tc>
          <w:tcPr>
            <w:tcW w:w="2250" w:type="dxa"/>
          </w:tcPr>
          <w:p w14:paraId="0E14F3A3" w14:textId="77777777" w:rsidR="00927723" w:rsidRDefault="00927723" w:rsidP="009A7D30">
            <w:pPr>
              <w:spacing w:line="240" w:lineRule="auto"/>
            </w:pPr>
          </w:p>
        </w:tc>
        <w:tc>
          <w:tcPr>
            <w:tcW w:w="7466" w:type="dxa"/>
            <w:tcMar>
              <w:bottom w:w="576" w:type="dxa"/>
            </w:tcMar>
          </w:tcPr>
          <w:p w14:paraId="54D36059" w14:textId="77777777" w:rsidR="00F132C7" w:rsidRPr="00F132C7" w:rsidRDefault="00141F20" w:rsidP="00F132C7">
            <w:pPr>
              <w:pStyle w:val="Title"/>
            </w:pPr>
            <w:r>
              <w:t>Caleb Mahala</w:t>
            </w:r>
          </w:p>
          <w:p w14:paraId="4C240FA5" w14:textId="77777777" w:rsidR="00927723" w:rsidRDefault="00141F20" w:rsidP="00141F20">
            <w:pPr>
              <w:pStyle w:val="NoSpacing"/>
            </w:pPr>
            <w:r>
              <w:t>177 Stonehouse Lane Columbia PA</w:t>
            </w:r>
            <w:r w:rsidR="00927723">
              <w:t>  | </w:t>
            </w:r>
            <w:r w:rsidR="00927723">
              <w:rPr>
                <w:kern w:val="20"/>
              </w:rPr>
              <w:t> </w:t>
            </w:r>
            <w:r>
              <w:t>cgmahala171@stevenscollege.edu</w:t>
            </w:r>
            <w:r w:rsidR="00927723">
              <w:t>  |  </w:t>
            </w:r>
            <w:r>
              <w:t xml:space="preserve">(Cell): </w:t>
            </w:r>
            <w:r w:rsidR="004E74B6">
              <w:t>717</w:t>
            </w:r>
            <w:r>
              <w:t>-814-0959</w:t>
            </w:r>
          </w:p>
        </w:tc>
      </w:tr>
      <w:tr w:rsidR="00927723" w14:paraId="59615309" w14:textId="77777777" w:rsidTr="008427EC">
        <w:tc>
          <w:tcPr>
            <w:tcW w:w="2250" w:type="dxa"/>
          </w:tcPr>
          <w:p w14:paraId="26FCD630" w14:textId="77777777" w:rsidR="00927723" w:rsidRDefault="00927723" w:rsidP="009A7D30">
            <w:pPr>
              <w:pStyle w:val="Heading1"/>
            </w:pPr>
            <w:r>
              <w:t>Objective</w:t>
            </w:r>
          </w:p>
        </w:tc>
        <w:tc>
          <w:tcPr>
            <w:tcW w:w="7466" w:type="dxa"/>
          </w:tcPr>
          <w:p w14:paraId="4CB1BB0A" w14:textId="715499C7" w:rsidR="00927723" w:rsidRDefault="00160CC9" w:rsidP="00ED6DA8">
            <w:pPr>
              <w:spacing w:line="240" w:lineRule="auto"/>
            </w:pPr>
            <w:r>
              <w:t>To obtain a position where I can use my current front end development training to help develop and create websites to further my experience in computer software engineering.</w:t>
            </w:r>
          </w:p>
        </w:tc>
      </w:tr>
      <w:tr w:rsidR="00927723" w14:paraId="4E755A8E" w14:textId="77777777" w:rsidTr="008427EC">
        <w:tc>
          <w:tcPr>
            <w:tcW w:w="2250" w:type="dxa"/>
          </w:tcPr>
          <w:p w14:paraId="05BB6966" w14:textId="77777777"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66" w:type="dxa"/>
          </w:tcPr>
          <w:p w14:paraId="01C71B77" w14:textId="2D93713A" w:rsidR="00927723" w:rsidRDefault="00141F20" w:rsidP="007F564E">
            <w:r>
              <w:t xml:space="preserve">I am a fast learner and </w:t>
            </w:r>
            <w:r w:rsidR="007F564E">
              <w:t>a persistent worker. I enjoy working</w:t>
            </w:r>
            <w:r>
              <w:t xml:space="preserve"> with people </w:t>
            </w:r>
            <w:r w:rsidR="0015574C">
              <w:t xml:space="preserve">and </w:t>
            </w:r>
            <w:r w:rsidR="007F564E">
              <w:t>can help a team work</w:t>
            </w:r>
            <w:r w:rsidR="0015574C">
              <w:t xml:space="preserve"> well under pressure.</w:t>
            </w:r>
            <w:r w:rsidR="00494E20">
              <w:t xml:space="preserve"> </w:t>
            </w:r>
            <w:r w:rsidR="00160CC9">
              <w:t>I</w:t>
            </w:r>
            <w:r w:rsidR="004E74B6">
              <w:t xml:space="preserve"> have experience in many </w:t>
            </w:r>
            <w:r w:rsidR="00622EB8">
              <w:t>hands-on</w:t>
            </w:r>
            <w:r w:rsidR="00585D91">
              <w:t xml:space="preserve"> trades as well as experience</w:t>
            </w:r>
            <w:r w:rsidR="00160CC9">
              <w:t xml:space="preserve"> </w:t>
            </w:r>
            <w:r w:rsidR="00990AF3">
              <w:t xml:space="preserve">in my classroom </w:t>
            </w:r>
            <w:r w:rsidR="00160CC9">
              <w:t>working with front end development. I am a crea</w:t>
            </w:r>
            <w:r w:rsidR="009E53A9">
              <w:t>tive critical thinker that enjoys</w:t>
            </w:r>
            <w:r w:rsidR="00160CC9">
              <w:t xml:space="preserve"> to solve difficult problems</w:t>
            </w:r>
            <w:r w:rsidR="00F67B0D">
              <w:t>. That is the main reason why I am pursuing a degree in software engineering</w:t>
            </w:r>
            <w:r w:rsidR="00C852D9">
              <w:t>.</w:t>
            </w:r>
            <w:bookmarkStart w:id="0" w:name="_GoBack"/>
            <w:bookmarkEnd w:id="0"/>
          </w:p>
        </w:tc>
      </w:tr>
      <w:tr w:rsidR="00927723" w14:paraId="721F3043" w14:textId="77777777" w:rsidTr="008427EC">
        <w:tc>
          <w:tcPr>
            <w:tcW w:w="2250" w:type="dxa"/>
          </w:tcPr>
          <w:p w14:paraId="071FC784" w14:textId="77777777"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466" w:type="dxa"/>
          </w:tcPr>
          <w:p w14:paraId="6935D9D5" w14:textId="1B52930A" w:rsidR="00927723" w:rsidRDefault="0068708B" w:rsidP="009A7D30">
            <w:pPr>
              <w:pStyle w:val="Heading2"/>
            </w:pPr>
            <w:r>
              <w:rPr>
                <w:rStyle w:val="Strong"/>
              </w:rPr>
              <w:t>Handy Man</w:t>
            </w:r>
            <w:r w:rsidR="00927723">
              <w:t xml:space="preserve"> </w:t>
            </w:r>
            <w:r>
              <w:t>PJ services</w:t>
            </w:r>
          </w:p>
          <w:p w14:paraId="51F2BA23" w14:textId="0E1E2057" w:rsidR="00927723" w:rsidRDefault="00AE7DC9" w:rsidP="009A7D30">
            <w:pPr>
              <w:pStyle w:val="Heading3"/>
            </w:pPr>
            <w:r>
              <w:t>2011</w:t>
            </w:r>
            <w:r w:rsidR="00D27D43">
              <w:t>-2017</w:t>
            </w:r>
          </w:p>
          <w:p w14:paraId="67DBB0EC" w14:textId="20C0C392" w:rsidR="001E59EA" w:rsidRDefault="00AE7DC9" w:rsidP="001E59EA">
            <w:r>
              <w:t>Worked as a landscaper, mechanic, tower, carpenter, electrician, plumber, roofer, painter, and tile setter for PJ services</w:t>
            </w:r>
          </w:p>
        </w:tc>
      </w:tr>
      <w:tr w:rsidR="00927723" w14:paraId="731C7DA5" w14:textId="77777777" w:rsidTr="008427EC">
        <w:tc>
          <w:tcPr>
            <w:tcW w:w="2250" w:type="dxa"/>
          </w:tcPr>
          <w:p w14:paraId="318B7513" w14:textId="77777777" w:rsidR="00927723" w:rsidRDefault="00927723" w:rsidP="009A7D30">
            <w:pPr>
              <w:pStyle w:val="Heading1"/>
            </w:pPr>
            <w:r>
              <w:t>Education</w:t>
            </w:r>
          </w:p>
        </w:tc>
        <w:tc>
          <w:tcPr>
            <w:tcW w:w="7466" w:type="dxa"/>
          </w:tcPr>
          <w:p w14:paraId="4E1721C2" w14:textId="77777777" w:rsidR="00927723" w:rsidRDefault="0015574C" w:rsidP="009A7D30">
            <w:pPr>
              <w:pStyle w:val="Heading2"/>
            </w:pPr>
            <w:r>
              <w:rPr>
                <w:rStyle w:val="Strong"/>
              </w:rPr>
              <w:t>Hempfield High School</w:t>
            </w:r>
            <w:r w:rsidR="00927723">
              <w:t xml:space="preserve">, </w:t>
            </w:r>
            <w:r>
              <w:t>Landisville pa</w:t>
            </w:r>
          </w:p>
          <w:p w14:paraId="6876F0BB" w14:textId="77777777" w:rsidR="00927723" w:rsidRDefault="0015574C" w:rsidP="009A7D30">
            <w:pPr>
              <w:pStyle w:val="Heading3"/>
            </w:pPr>
            <w:r>
              <w:t>high school deploma</w:t>
            </w:r>
          </w:p>
          <w:p w14:paraId="0130F8C1" w14:textId="77777777" w:rsidR="00A07F7C" w:rsidRDefault="00494E20" w:rsidP="00494E20">
            <w:r>
              <w:t>I graduated early from Hempfield High School to go to Thaddeus Stevens College of Technology where I am currently enrolled. I left with a 3.6 GPA and a SAT score of 1300.</w:t>
            </w:r>
          </w:p>
          <w:p w14:paraId="6A734DFB" w14:textId="77777777" w:rsidR="0002275A" w:rsidRDefault="0002275A" w:rsidP="00494E20"/>
          <w:p w14:paraId="0CA126F0" w14:textId="2798A107" w:rsidR="00A07F7C" w:rsidRDefault="0002275A" w:rsidP="00A07F7C">
            <w:pPr>
              <w:pStyle w:val="Heading2"/>
            </w:pPr>
            <w:r>
              <w:rPr>
                <w:rStyle w:val="Strong"/>
              </w:rPr>
              <w:t>Thaddeus Stevens</w:t>
            </w:r>
            <w:r w:rsidR="00A954C0">
              <w:rPr>
                <w:rStyle w:val="Strong"/>
              </w:rPr>
              <w:t xml:space="preserve"> college of technology</w:t>
            </w:r>
            <w:r w:rsidR="00A07F7C">
              <w:t xml:space="preserve">, </w:t>
            </w:r>
            <w:r>
              <w:t>Lancaster</w:t>
            </w:r>
            <w:r w:rsidR="00A07F7C">
              <w:t xml:space="preserve"> pa</w:t>
            </w:r>
          </w:p>
          <w:p w14:paraId="1D5F827B" w14:textId="6B98C8DA" w:rsidR="00A07F7C" w:rsidRDefault="0002275A" w:rsidP="00A07F7C">
            <w:pPr>
              <w:pStyle w:val="Heading3"/>
            </w:pPr>
            <w:r>
              <w:t>None</w:t>
            </w:r>
          </w:p>
          <w:p w14:paraId="35FE2D4C" w14:textId="3902E97A" w:rsidR="00A07F7C" w:rsidRDefault="00A07F7C" w:rsidP="0002275A">
            <w:r>
              <w:t xml:space="preserve">I </w:t>
            </w:r>
            <w:r w:rsidR="0002275A">
              <w:t>am currently enrolled at Thaddeus Stevens College of Technology</w:t>
            </w:r>
            <w:r w:rsidR="00C36671">
              <w:t>. I am majoring in C</w:t>
            </w:r>
            <w:r w:rsidR="00A36280">
              <w:t>omputer Software Engineering Technology at the moment a</w:t>
            </w:r>
            <w:r w:rsidR="008D5C09">
              <w:t>nd am learning HTML and CSS</w:t>
            </w:r>
            <w:r w:rsidR="00A36280">
              <w:t>.</w:t>
            </w:r>
          </w:p>
        </w:tc>
      </w:tr>
      <w:tr w:rsidR="00927723" w14:paraId="0C66309B" w14:textId="77777777" w:rsidTr="008427EC">
        <w:tc>
          <w:tcPr>
            <w:tcW w:w="2250" w:type="dxa"/>
          </w:tcPr>
          <w:p w14:paraId="270D1642" w14:textId="21D0D672" w:rsidR="00927723" w:rsidRDefault="00DF57F1" w:rsidP="009A7D30">
            <w:pPr>
              <w:pStyle w:val="Heading1"/>
            </w:pPr>
            <w:r>
              <w:t>Vol</w:t>
            </w:r>
            <w:r w:rsidR="00973C38">
              <w:t>unteer</w:t>
            </w:r>
            <w:r w:rsidR="00642DF9">
              <w:t xml:space="preserve"> Exp</w:t>
            </w:r>
            <w:r w:rsidR="00C4122E">
              <w:t>e</w:t>
            </w:r>
            <w:r w:rsidR="00CE2F8B">
              <w:t>rie</w:t>
            </w:r>
            <w:r w:rsidR="00964336">
              <w:t>nce</w:t>
            </w:r>
          </w:p>
        </w:tc>
        <w:tc>
          <w:tcPr>
            <w:tcW w:w="7466" w:type="dxa"/>
          </w:tcPr>
          <w:p w14:paraId="3C1BAA6F" w14:textId="26DC2C0B" w:rsidR="00927723" w:rsidRDefault="00CE2F8B" w:rsidP="006314FB">
            <w:r>
              <w:t xml:space="preserve">I have </w:t>
            </w:r>
            <w:r w:rsidR="004E6FA8">
              <w:t xml:space="preserve">partnered with </w:t>
            </w:r>
            <w:r>
              <w:t xml:space="preserve">my church for the past </w:t>
            </w:r>
            <w:r w:rsidR="004E6FA8">
              <w:t xml:space="preserve">4 years </w:t>
            </w:r>
            <w:r w:rsidR="00E43DFC">
              <w:t xml:space="preserve">helping next step ministries </w:t>
            </w:r>
            <w:r w:rsidR="00443C63">
              <w:t>and group international</w:t>
            </w:r>
            <w:r w:rsidR="00D70AE6">
              <w:t xml:space="preserve">. </w:t>
            </w:r>
            <w:r w:rsidR="00D40866">
              <w:t xml:space="preserve">I helped clean up after hurricane sandy while partnered with </w:t>
            </w:r>
            <w:r w:rsidR="00622EB8">
              <w:t>next step, and helped with community development</w:t>
            </w:r>
            <w:r w:rsidR="006314FB">
              <w:t xml:space="preserve"> </w:t>
            </w:r>
            <w:r w:rsidR="00622EB8">
              <w:t>in Haiti</w:t>
            </w:r>
            <w:r w:rsidR="006314FB">
              <w:t xml:space="preserve"> while partnered with group international. I help with my </w:t>
            </w:r>
            <w:r w:rsidR="00312CEF">
              <w:t>churches</w:t>
            </w:r>
            <w:r w:rsidR="00524882">
              <w:t xml:space="preserve"> celebrate Columbia events</w:t>
            </w:r>
            <w:r w:rsidR="00987CDF">
              <w:t xml:space="preserve"> </w:t>
            </w:r>
            <w:r w:rsidR="00491585">
              <w:t xml:space="preserve">and days of pampering </w:t>
            </w:r>
            <w:r w:rsidR="007F564E">
              <w:t xml:space="preserve">in my local neighborhood. I have </w:t>
            </w:r>
            <w:r w:rsidR="00D1226C">
              <w:t xml:space="preserve">worked </w:t>
            </w:r>
            <w:r w:rsidR="00FF7702">
              <w:t xml:space="preserve">with Grace United Church of Christ </w:t>
            </w:r>
            <w:r w:rsidR="007F564E">
              <w:t xml:space="preserve">and their community breakfast in Lancaster. </w:t>
            </w:r>
          </w:p>
        </w:tc>
      </w:tr>
      <w:tr w:rsidR="00927723" w14:paraId="54668DB8" w14:textId="77777777" w:rsidTr="008427EC">
        <w:tc>
          <w:tcPr>
            <w:tcW w:w="2250" w:type="dxa"/>
          </w:tcPr>
          <w:p w14:paraId="47635A56" w14:textId="77777777" w:rsidR="00927723" w:rsidRDefault="00927723" w:rsidP="009A7D30">
            <w:pPr>
              <w:pStyle w:val="Heading1"/>
            </w:pPr>
            <w:r>
              <w:lastRenderedPageBreak/>
              <w:t>Leadership</w:t>
            </w:r>
          </w:p>
        </w:tc>
        <w:tc>
          <w:tcPr>
            <w:tcW w:w="7466" w:type="dxa"/>
          </w:tcPr>
          <w:p w14:paraId="498D7FA4" w14:textId="14260A43" w:rsidR="00927723" w:rsidRDefault="00987CDF" w:rsidP="00987CDF">
            <w:r>
              <w:t>W</w:t>
            </w:r>
            <w:r w:rsidR="004C281F">
              <w:t>hile playing soccer</w:t>
            </w:r>
            <w:r w:rsidR="00B737C0">
              <w:t>,</w:t>
            </w:r>
            <w:r w:rsidR="004C281F">
              <w:t xml:space="preserve"> I have been thrown into many leadership roles. I</w:t>
            </w:r>
            <w:r w:rsidR="00B737C0">
              <w:t xml:space="preserve"> </w:t>
            </w:r>
            <w:r w:rsidR="0003383D">
              <w:t xml:space="preserve">am the oldest player on my </w:t>
            </w:r>
            <w:r w:rsidR="00742194">
              <w:t xml:space="preserve">club </w:t>
            </w:r>
            <w:r w:rsidR="0003383D">
              <w:t>team and with that comes the responsibility to help carry the team and</w:t>
            </w:r>
            <w:r w:rsidR="00447E03">
              <w:t xml:space="preserve"> be an example.</w:t>
            </w:r>
            <w:r w:rsidR="004C281F">
              <w:t xml:space="preserve"> </w:t>
            </w:r>
          </w:p>
        </w:tc>
      </w:tr>
      <w:tr w:rsidR="00494E20" w14:paraId="32775E77" w14:textId="77777777" w:rsidTr="008427EC">
        <w:tc>
          <w:tcPr>
            <w:tcW w:w="2250" w:type="dxa"/>
          </w:tcPr>
          <w:p w14:paraId="7D57AF32" w14:textId="77777777" w:rsidR="00494E20" w:rsidRDefault="00494E20" w:rsidP="009C22E4">
            <w:pPr>
              <w:pStyle w:val="Heading1"/>
            </w:pPr>
            <w:r>
              <w:t>Hobbies</w:t>
            </w:r>
          </w:p>
        </w:tc>
        <w:tc>
          <w:tcPr>
            <w:tcW w:w="7466" w:type="dxa"/>
          </w:tcPr>
          <w:p w14:paraId="36A429C2" w14:textId="4FDF695F" w:rsidR="00494E20" w:rsidRDefault="00494E20" w:rsidP="00494E20">
            <w:r>
              <w:t xml:space="preserve">I played soccer and </w:t>
            </w:r>
            <w:r w:rsidR="007F564E">
              <w:t xml:space="preserve">wrestled for my high school. I currently </w:t>
            </w:r>
            <w:r>
              <w:t>play soccer for Penn United Force. I mod an open</w:t>
            </w:r>
            <w:r w:rsidR="007F564E">
              <w:t xml:space="preserve"> source game called “The Battle for W</w:t>
            </w:r>
            <w:r>
              <w:t>esnoth</w:t>
            </w:r>
            <w:r w:rsidR="007F564E">
              <w:t>”</w:t>
            </w:r>
            <w:r>
              <w:t xml:space="preserve"> in my free time and </w:t>
            </w:r>
            <w:r w:rsidR="00F80E87">
              <w:t>enjoy playing board and card games with my friends and family.</w:t>
            </w:r>
            <w:r w:rsidR="007F564E">
              <w:t xml:space="preserve"> I enjoy helping my church and other nonprofit organizations work to improve other people’s lives.</w:t>
            </w:r>
          </w:p>
          <w:p w14:paraId="22EB7AD1" w14:textId="77777777" w:rsidR="00585D91" w:rsidRDefault="00585D91" w:rsidP="00494E20"/>
          <w:p w14:paraId="27E90BD3" w14:textId="77777777" w:rsidR="00585D91" w:rsidRDefault="00585D91" w:rsidP="00494E20"/>
        </w:tc>
      </w:tr>
      <w:tr w:rsidR="00494E20" w14:paraId="11EED1E8" w14:textId="77777777" w:rsidTr="008427EC">
        <w:tc>
          <w:tcPr>
            <w:tcW w:w="2250" w:type="dxa"/>
          </w:tcPr>
          <w:p w14:paraId="286FD9A4" w14:textId="77777777" w:rsidR="00494E20" w:rsidRDefault="00494E20" w:rsidP="009A7D30">
            <w:pPr>
              <w:pStyle w:val="Heading1"/>
            </w:pPr>
            <w:r>
              <w:t>References</w:t>
            </w:r>
          </w:p>
        </w:tc>
        <w:tc>
          <w:tcPr>
            <w:tcW w:w="7466" w:type="dxa"/>
          </w:tcPr>
          <w:p w14:paraId="65FD3D52" w14:textId="3DB399B4" w:rsidR="00494E20" w:rsidRDefault="00585D91" w:rsidP="009A7D30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Ryan Cobb</w:t>
            </w:r>
            <w:r w:rsidR="00494E20">
              <w:t xml:space="preserve">, </w:t>
            </w:r>
            <w:r>
              <w:t>Youth Minister</w:t>
            </w:r>
          </w:p>
          <w:p w14:paraId="3F265D56" w14:textId="31ED78A6" w:rsidR="00494E20" w:rsidRDefault="00585D91" w:rsidP="009A7D30">
            <w:pPr>
              <w:pStyle w:val="Heading3"/>
            </w:pPr>
            <w:r>
              <w:t>Manor Church</w:t>
            </w:r>
          </w:p>
          <w:p w14:paraId="5FF5D2B3" w14:textId="509B0101" w:rsidR="00494E20" w:rsidRDefault="00D377B5" w:rsidP="00585D91">
            <w:hyperlink r:id="rId6" w:history="1">
              <w:r w:rsidR="00585D91" w:rsidRPr="00131AE4">
                <w:rPr>
                  <w:rStyle w:val="Hyperlink"/>
                </w:rPr>
                <w:t>ryanc@manorchurch.org</w:t>
              </w:r>
            </w:hyperlink>
          </w:p>
          <w:p w14:paraId="3ED36244" w14:textId="77777777" w:rsidR="00585D91" w:rsidRDefault="00585D91" w:rsidP="00585D91"/>
          <w:p w14:paraId="65827387" w14:textId="2FA2C223" w:rsidR="00585D91" w:rsidRDefault="00585D91" w:rsidP="00585D91">
            <w:pPr>
              <w:pStyle w:val="Heading2"/>
              <w:rPr>
                <w:color w:val="262626" w:themeColor="text1" w:themeTint="D9"/>
                <w:szCs w:val="16"/>
              </w:rPr>
            </w:pPr>
            <w:r>
              <w:rPr>
                <w:rStyle w:val="Strong"/>
              </w:rPr>
              <w:t>Lee DEreemer</w:t>
            </w:r>
            <w:r>
              <w:t>, Owner</w:t>
            </w:r>
          </w:p>
          <w:p w14:paraId="5896FF06" w14:textId="7E2A0A36" w:rsidR="00585D91" w:rsidRDefault="00585D91" w:rsidP="00585D91">
            <w:pPr>
              <w:pStyle w:val="Heading3"/>
            </w:pPr>
            <w:r>
              <w:t>Lifecycles</w:t>
            </w:r>
          </w:p>
          <w:p w14:paraId="11FE9002" w14:textId="4CF6F30B" w:rsidR="00585D91" w:rsidRDefault="00D377B5" w:rsidP="00585D91">
            <w:hyperlink r:id="rId7" w:history="1">
              <w:r w:rsidR="00585D91" w:rsidRPr="00131AE4">
                <w:rPr>
                  <w:rStyle w:val="Hyperlink"/>
                </w:rPr>
                <w:t>Lee.dereemer@gmail.com</w:t>
              </w:r>
            </w:hyperlink>
          </w:p>
          <w:p w14:paraId="38D6D526" w14:textId="77777777" w:rsidR="00585D91" w:rsidRDefault="00585D91" w:rsidP="00585D91"/>
          <w:p w14:paraId="3DD79152" w14:textId="391682C0" w:rsidR="00585D91" w:rsidRDefault="00585D91" w:rsidP="00585D91"/>
        </w:tc>
      </w:tr>
    </w:tbl>
    <w:p w14:paraId="11F75FF7" w14:textId="6DE767A7" w:rsidR="002C74C0" w:rsidRDefault="00D377B5"/>
    <w:sectPr w:rsidR="002C74C0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BEC1D" w14:textId="77777777" w:rsidR="00D377B5" w:rsidRDefault="00D377B5" w:rsidP="00927723">
      <w:pPr>
        <w:spacing w:after="0" w:line="240" w:lineRule="auto"/>
      </w:pPr>
      <w:r>
        <w:separator/>
      </w:r>
    </w:p>
  </w:endnote>
  <w:endnote w:type="continuationSeparator" w:id="0">
    <w:p w14:paraId="06E0BD2C" w14:textId="77777777" w:rsidR="00D377B5" w:rsidRDefault="00D377B5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11652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852D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66F4B" w14:textId="77777777" w:rsidR="00D377B5" w:rsidRDefault="00D377B5" w:rsidP="00927723">
      <w:pPr>
        <w:spacing w:after="0" w:line="240" w:lineRule="auto"/>
      </w:pPr>
      <w:r>
        <w:separator/>
      </w:r>
    </w:p>
  </w:footnote>
  <w:footnote w:type="continuationSeparator" w:id="0">
    <w:p w14:paraId="699153E9" w14:textId="77777777" w:rsidR="00D377B5" w:rsidRDefault="00D377B5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20"/>
    <w:rsid w:val="0002275A"/>
    <w:rsid w:val="0003383D"/>
    <w:rsid w:val="00141F20"/>
    <w:rsid w:val="0015574C"/>
    <w:rsid w:val="00160CC9"/>
    <w:rsid w:val="001A6D7A"/>
    <w:rsid w:val="001C26D9"/>
    <w:rsid w:val="001E59EA"/>
    <w:rsid w:val="00293B83"/>
    <w:rsid w:val="00312CEF"/>
    <w:rsid w:val="0043406E"/>
    <w:rsid w:val="00443C63"/>
    <w:rsid w:val="0044417A"/>
    <w:rsid w:val="00444CA6"/>
    <w:rsid w:val="00447E03"/>
    <w:rsid w:val="00491585"/>
    <w:rsid w:val="00494E20"/>
    <w:rsid w:val="004C281F"/>
    <w:rsid w:val="004E6FA8"/>
    <w:rsid w:val="004E74B6"/>
    <w:rsid w:val="00524882"/>
    <w:rsid w:val="00585D91"/>
    <w:rsid w:val="005B4155"/>
    <w:rsid w:val="005C42CF"/>
    <w:rsid w:val="005D50BA"/>
    <w:rsid w:val="00622EB8"/>
    <w:rsid w:val="006314FB"/>
    <w:rsid w:val="00642DF9"/>
    <w:rsid w:val="00674676"/>
    <w:rsid w:val="0068708B"/>
    <w:rsid w:val="006A3CE7"/>
    <w:rsid w:val="00742194"/>
    <w:rsid w:val="00766BCC"/>
    <w:rsid w:val="007F564E"/>
    <w:rsid w:val="008427EC"/>
    <w:rsid w:val="008D5C09"/>
    <w:rsid w:val="00927723"/>
    <w:rsid w:val="00964336"/>
    <w:rsid w:val="00973C38"/>
    <w:rsid w:val="00987CDF"/>
    <w:rsid w:val="00990AF3"/>
    <w:rsid w:val="009E53A9"/>
    <w:rsid w:val="009F64C4"/>
    <w:rsid w:val="00A07F7C"/>
    <w:rsid w:val="00A36280"/>
    <w:rsid w:val="00A954C0"/>
    <w:rsid w:val="00AB28B8"/>
    <w:rsid w:val="00AE7DC9"/>
    <w:rsid w:val="00B50C46"/>
    <w:rsid w:val="00B63E1F"/>
    <w:rsid w:val="00B737C0"/>
    <w:rsid w:val="00BA6491"/>
    <w:rsid w:val="00BF3857"/>
    <w:rsid w:val="00C36671"/>
    <w:rsid w:val="00C4122E"/>
    <w:rsid w:val="00C852D9"/>
    <w:rsid w:val="00CE2F8B"/>
    <w:rsid w:val="00D1226C"/>
    <w:rsid w:val="00D27D43"/>
    <w:rsid w:val="00D377B5"/>
    <w:rsid w:val="00D40866"/>
    <w:rsid w:val="00D70AE6"/>
    <w:rsid w:val="00DA13E9"/>
    <w:rsid w:val="00DB66BC"/>
    <w:rsid w:val="00DF57F1"/>
    <w:rsid w:val="00E257CB"/>
    <w:rsid w:val="00E43DFC"/>
    <w:rsid w:val="00ED6DA8"/>
    <w:rsid w:val="00EE5FCC"/>
    <w:rsid w:val="00F132C7"/>
    <w:rsid w:val="00F67B0D"/>
    <w:rsid w:val="00F80E87"/>
    <w:rsid w:val="00F86091"/>
    <w:rsid w:val="00FF6590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5F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styleId="Hyperlink">
    <w:name w:val="Hyperlink"/>
    <w:basedOn w:val="DefaultParagraphFont"/>
    <w:uiPriority w:val="99"/>
    <w:unhideWhenUsed/>
    <w:rsid w:val="00585D91"/>
    <w:rPr>
      <w:color w:val="8EB61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ryanc@manorchurch.org" TargetMode="External"/><Relationship Id="rId7" Type="http://schemas.openxmlformats.org/officeDocument/2006/relationships/hyperlink" Target="mailto:Lee.dereemer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gmahala171/Library/Containers/com.microsoft.Word/Data/Library/Caches/1033/TM03456621/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59</TotalTime>
  <Pages>2</Pages>
  <Words>385</Words>
  <Characters>2200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2017-09-25T16:53:00Z</dcterms:created>
  <dcterms:modified xsi:type="dcterms:W3CDTF">2017-10-02T16:33:00Z</dcterms:modified>
</cp:coreProperties>
</file>